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color w:val="000000" w:themeColor="text1"/>
          <w:sz w:val="24"/>
          <w:szCs w:val="24"/>
          <w:lang w:val="en-ID" w:eastAsia="en-US"/>
        </w:rPr>
        <w:id w:val="-1816019983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sdt>
          <w:sdtPr>
            <w:rPr>
              <w:rStyle w:val="Heading1Char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Style w:val="Heading1Char"/>
            </w:rPr>
          </w:sdtEndPr>
          <w:sdtContent>
            <w:p w14:paraId="092AC19A" w14:textId="628FBD2F" w:rsidR="008403BB" w:rsidRPr="00C07D1F" w:rsidRDefault="00BF63CB" w:rsidP="007645C0">
              <w:pPr>
                <w:pStyle w:val="NoSpacing"/>
                <w:spacing w:before="1540" w:after="240"/>
                <w:jc w:val="center"/>
                <w:outlineLvl w:val="0"/>
                <w:rPr>
                  <w:rStyle w:val="Heading1Char"/>
                  <w:sz w:val="32"/>
                  <w:szCs w:val="32"/>
                </w:rPr>
              </w:pPr>
              <w:r w:rsidRPr="00993B21">
                <w:rPr>
                  <w:rStyle w:val="Heading1Char"/>
                </w:rPr>
                <w:t>Tugas Be</w:t>
              </w:r>
              <w:r w:rsidR="001263EB" w:rsidRPr="00993B21">
                <w:rPr>
                  <w:rStyle w:val="Heading1Char"/>
                </w:rPr>
                <w:t xml:space="preserve">sar </w:t>
              </w:r>
              <w:r w:rsidR="002D757E" w:rsidRPr="00993B21">
                <w:rPr>
                  <w:rStyle w:val="Heading1Char"/>
                </w:rPr>
                <w:t>Algoritma dan Pemrograman</w:t>
              </w:r>
            </w:p>
          </w:sdtContent>
        </w:sdt>
        <w:sdt>
          <w:sdtPr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851F9C7" w14:textId="1E1F7951" w:rsidR="008403BB" w:rsidRPr="00384AE8" w:rsidRDefault="0042184D" w:rsidP="007645C0">
              <w:pPr>
                <w:pStyle w:val="NoSpacing"/>
                <w:jc w:val="center"/>
                <w:outlineLvl w:val="0"/>
                <w:rPr>
                  <w:rFonts w:ascii="Times New Roman" w:hAnsi="Times New Roman" w:cs="Times New Roman"/>
                  <w:color w:val="000000" w:themeColor="text1"/>
                  <w:sz w:val="40"/>
                  <w:szCs w:val="40"/>
                </w:rPr>
              </w:pPr>
              <w:r w:rsidRPr="00BC4CFE">
                <w:rPr>
                  <w:rFonts w:ascii="Times New Roman" w:hAnsi="Times New Roman" w:cs="Times New Roman"/>
                  <w:b/>
                  <w:color w:val="000000" w:themeColor="text1"/>
                  <w:sz w:val="40"/>
                  <w:szCs w:val="40"/>
                </w:rPr>
                <w:t>Reservasi Hotel dengan Pengurutan Bubble dan Selection Minimum serta Pencarian Binary dan Sequential</w:t>
              </w:r>
            </w:p>
          </w:sdtContent>
        </w:sdt>
        <w:p w14:paraId="60BC8482" w14:textId="5D2682AF" w:rsidR="008403BB" w:rsidRPr="007F5D3A" w:rsidRDefault="005E1F95" w:rsidP="008403BB">
          <w:pPr>
            <w:rPr>
              <w:rFonts w:ascii="Times New Roman" w:hAnsi="Times New Roman" w:cs="Times New Roman"/>
              <w:color w:val="000000" w:themeColor="text1"/>
            </w:rPr>
          </w:pPr>
        </w:p>
      </w:sdtContent>
    </w:sdt>
    <w:p w14:paraId="3B345B80" w14:textId="77777777" w:rsidR="008403BB" w:rsidRPr="007F5D3A" w:rsidRDefault="008403BB" w:rsidP="008403BB">
      <w:pPr>
        <w:rPr>
          <w:rFonts w:ascii="Times New Roman" w:hAnsi="Times New Roman" w:cs="Times New Roman"/>
          <w:color w:val="000000" w:themeColor="text1"/>
        </w:rPr>
      </w:pPr>
    </w:p>
    <w:p w14:paraId="3711A0E7" w14:textId="77777777" w:rsidR="007F5D3A" w:rsidRDefault="007F5D3A" w:rsidP="007F5D3A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E97869A" w14:textId="77777777" w:rsidR="00DF0164" w:rsidRDefault="00DF0164" w:rsidP="007F5D3A">
      <w:pPr>
        <w:jc w:val="center"/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</w:p>
    <w:p w14:paraId="26C0E262" w14:textId="77777777" w:rsidR="007F5D3A" w:rsidRDefault="007F5D3A" w:rsidP="007F5D3A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0B996ED" w14:textId="64FC9F6E" w:rsidR="007D58E3" w:rsidRPr="00CD6383" w:rsidRDefault="00892460" w:rsidP="007F5D3A">
      <w:pPr>
        <w:jc w:val="center"/>
        <w:rPr>
          <w:rFonts w:ascii="Times New Roman" w:hAnsi="Times New Roman" w:cs="Times New Roman"/>
          <w:color w:val="000000" w:themeColor="text1"/>
        </w:rPr>
      </w:pPr>
      <w:r w:rsidRPr="00CD6383">
        <w:rPr>
          <w:rFonts w:ascii="Times New Roman" w:hAnsi="Times New Roman" w:cs="Times New Roman"/>
          <w:color w:val="000000" w:themeColor="text1"/>
        </w:rPr>
        <w:t>Disusun Oleh:</w:t>
      </w:r>
    </w:p>
    <w:p w14:paraId="4A7D246A" w14:textId="122A6F09" w:rsidR="00892460" w:rsidRPr="00CD6383" w:rsidRDefault="00892460" w:rsidP="007F5D3A">
      <w:pPr>
        <w:jc w:val="center"/>
        <w:rPr>
          <w:rFonts w:ascii="Times New Roman" w:hAnsi="Times New Roman" w:cs="Times New Roman"/>
          <w:color w:val="000000" w:themeColor="text1"/>
        </w:rPr>
      </w:pPr>
      <w:r w:rsidRPr="00CD6383">
        <w:rPr>
          <w:rFonts w:ascii="Times New Roman" w:hAnsi="Times New Roman" w:cs="Times New Roman"/>
          <w:color w:val="000000" w:themeColor="text1"/>
        </w:rPr>
        <w:t>IF3</w:t>
      </w:r>
    </w:p>
    <w:p w14:paraId="71BB610F" w14:textId="5CB8DEF1" w:rsidR="00057255" w:rsidRPr="00CD6383" w:rsidRDefault="002D757E" w:rsidP="00CF583F">
      <w:pPr>
        <w:ind w:left="3402"/>
        <w:rPr>
          <w:rFonts w:ascii="Times New Roman" w:hAnsi="Times New Roman" w:cs="Times New Roman"/>
          <w:color w:val="000000" w:themeColor="text1"/>
        </w:rPr>
      </w:pPr>
      <w:r w:rsidRPr="00CD6383">
        <w:rPr>
          <w:rFonts w:ascii="Times New Roman" w:hAnsi="Times New Roman" w:cs="Times New Roman"/>
          <w:color w:val="000000" w:themeColor="text1"/>
        </w:rPr>
        <w:t>10116095</w:t>
      </w:r>
      <w:r w:rsidR="006B1AC7" w:rsidRPr="00CD6383">
        <w:rPr>
          <w:rFonts w:ascii="Times New Roman" w:hAnsi="Times New Roman" w:cs="Times New Roman"/>
          <w:color w:val="000000" w:themeColor="text1"/>
        </w:rPr>
        <w:t xml:space="preserve"> </w:t>
      </w:r>
      <w:r w:rsidRPr="00CD6383">
        <w:rPr>
          <w:rFonts w:ascii="Times New Roman" w:hAnsi="Times New Roman" w:cs="Times New Roman"/>
          <w:color w:val="000000" w:themeColor="text1"/>
        </w:rPr>
        <w:t>–</w:t>
      </w:r>
      <w:r w:rsidR="006B1AC7" w:rsidRPr="00CD6383">
        <w:rPr>
          <w:rFonts w:ascii="Times New Roman" w:hAnsi="Times New Roman" w:cs="Times New Roman"/>
          <w:color w:val="000000" w:themeColor="text1"/>
        </w:rPr>
        <w:t xml:space="preserve"> </w:t>
      </w:r>
      <w:r w:rsidRPr="00CD6383">
        <w:rPr>
          <w:rFonts w:ascii="Times New Roman" w:hAnsi="Times New Roman" w:cs="Times New Roman"/>
          <w:color w:val="000000" w:themeColor="text1"/>
        </w:rPr>
        <w:t>Made Daniswara</w:t>
      </w:r>
    </w:p>
    <w:p w14:paraId="6AE2C930" w14:textId="5E40CC84" w:rsidR="002D757E" w:rsidRPr="00CD6383" w:rsidRDefault="002D757E" w:rsidP="00CF583F">
      <w:pPr>
        <w:ind w:left="3402"/>
        <w:rPr>
          <w:rFonts w:ascii="Times New Roman" w:hAnsi="Times New Roman" w:cs="Times New Roman"/>
          <w:color w:val="000000" w:themeColor="text1"/>
        </w:rPr>
      </w:pPr>
      <w:r w:rsidRPr="00CD6383">
        <w:rPr>
          <w:rFonts w:ascii="Times New Roman" w:hAnsi="Times New Roman" w:cs="Times New Roman"/>
          <w:color w:val="000000" w:themeColor="text1"/>
        </w:rPr>
        <w:t>10116101 – Sri Farida</w:t>
      </w:r>
    </w:p>
    <w:p w14:paraId="58E96C1B" w14:textId="17063142" w:rsidR="002D757E" w:rsidRPr="00CD6383" w:rsidRDefault="002D757E" w:rsidP="00CF583F">
      <w:pPr>
        <w:ind w:left="3402"/>
        <w:rPr>
          <w:rFonts w:ascii="Times New Roman" w:hAnsi="Times New Roman" w:cs="Times New Roman"/>
          <w:color w:val="000000" w:themeColor="text1"/>
        </w:rPr>
      </w:pPr>
      <w:r w:rsidRPr="00CD6383">
        <w:rPr>
          <w:rFonts w:ascii="Times New Roman" w:hAnsi="Times New Roman" w:cs="Times New Roman"/>
          <w:color w:val="000000" w:themeColor="text1"/>
        </w:rPr>
        <w:t>10116111 – Aditya Nugraha</w:t>
      </w:r>
    </w:p>
    <w:p w14:paraId="0E86DB57" w14:textId="68B6CAAC" w:rsidR="00892460" w:rsidRPr="00CD6383" w:rsidRDefault="00892460" w:rsidP="00CF583F">
      <w:pPr>
        <w:ind w:left="3402"/>
        <w:rPr>
          <w:rFonts w:ascii="Times New Roman" w:hAnsi="Times New Roman" w:cs="Times New Roman"/>
          <w:color w:val="000000" w:themeColor="text1"/>
        </w:rPr>
      </w:pPr>
      <w:r w:rsidRPr="00CD6383">
        <w:rPr>
          <w:rFonts w:ascii="Times New Roman" w:hAnsi="Times New Roman" w:cs="Times New Roman"/>
          <w:color w:val="000000" w:themeColor="text1"/>
        </w:rPr>
        <w:t>10116122</w:t>
      </w:r>
      <w:r w:rsidR="002D757E" w:rsidRPr="00CD6383">
        <w:rPr>
          <w:rFonts w:ascii="Times New Roman" w:hAnsi="Times New Roman" w:cs="Times New Roman"/>
          <w:color w:val="000000" w:themeColor="text1"/>
        </w:rPr>
        <w:t xml:space="preserve"> – Mochamad Iqbal Dwi Cahyo</w:t>
      </w:r>
    </w:p>
    <w:p w14:paraId="5FAC1BE3" w14:textId="7BC59168" w:rsidR="002D757E" w:rsidRPr="00CD6383" w:rsidRDefault="002D757E" w:rsidP="00CF583F">
      <w:pPr>
        <w:ind w:left="3402"/>
        <w:rPr>
          <w:rFonts w:ascii="Times New Roman" w:hAnsi="Times New Roman" w:cs="Times New Roman"/>
          <w:color w:val="000000" w:themeColor="text1"/>
        </w:rPr>
      </w:pPr>
      <w:r w:rsidRPr="00CD6383">
        <w:rPr>
          <w:rFonts w:ascii="Times New Roman" w:hAnsi="Times New Roman" w:cs="Times New Roman"/>
          <w:color w:val="000000" w:themeColor="text1"/>
        </w:rPr>
        <w:t>10116135 – Rival Agung</w:t>
      </w:r>
    </w:p>
    <w:p w14:paraId="67529334" w14:textId="77777777" w:rsidR="001A2FBF" w:rsidRDefault="001A2FBF" w:rsidP="009D6D35">
      <w:pPr>
        <w:pStyle w:val="Heading3"/>
        <w:numPr>
          <w:ilvl w:val="0"/>
          <w:numId w:val="0"/>
        </w:numPr>
        <w:jc w:val="center"/>
      </w:pPr>
    </w:p>
    <w:p w14:paraId="56103154" w14:textId="77777777" w:rsidR="009361E5" w:rsidRDefault="009361E5" w:rsidP="0024476E">
      <w:pPr>
        <w:pStyle w:val="Heading3"/>
        <w:numPr>
          <w:ilvl w:val="0"/>
          <w:numId w:val="0"/>
        </w:numPr>
        <w:jc w:val="center"/>
      </w:pPr>
    </w:p>
    <w:p w14:paraId="464135C9" w14:textId="77777777" w:rsidR="009361E5" w:rsidRDefault="009361E5" w:rsidP="0024476E">
      <w:pPr>
        <w:pStyle w:val="Heading3"/>
        <w:numPr>
          <w:ilvl w:val="0"/>
          <w:numId w:val="0"/>
        </w:numPr>
        <w:jc w:val="center"/>
      </w:pPr>
    </w:p>
    <w:p w14:paraId="4D7063CA" w14:textId="79D26278" w:rsidR="00DB5381" w:rsidRPr="00DB5381" w:rsidRDefault="0057457F" w:rsidP="0024476E">
      <w:pPr>
        <w:pStyle w:val="Heading3"/>
        <w:numPr>
          <w:ilvl w:val="0"/>
          <w:numId w:val="0"/>
        </w:numPr>
        <w:jc w:val="center"/>
      </w:pPr>
      <w:r w:rsidRPr="007F5D3A">
        <w:rPr>
          <w:rFonts w:cs="Times New Roman"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96B1AC" wp14:editId="31D69587">
                <wp:simplePos x="0" y="0"/>
                <wp:positionH relativeFrom="margin">
                  <wp:posOffset>16510</wp:posOffset>
                </wp:positionH>
                <wp:positionV relativeFrom="page">
                  <wp:posOffset>8893810</wp:posOffset>
                </wp:positionV>
                <wp:extent cx="6642100" cy="824230"/>
                <wp:effectExtent l="0" t="0" r="12700" b="381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0" cy="824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F72C2" w14:textId="1BEDFB6E" w:rsidR="007F5D3A" w:rsidRPr="00B14BB5" w:rsidRDefault="00F30B96" w:rsidP="007F5D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14BB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Program Studi </w:t>
                            </w:r>
                            <w:r w:rsidR="007645C0" w:rsidRPr="00B14BB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Teknik Informatika</w:t>
                            </w:r>
                          </w:p>
                          <w:p w14:paraId="5AA26F31" w14:textId="77777777" w:rsidR="007F5D3A" w:rsidRPr="00B14BB5" w:rsidRDefault="007645C0" w:rsidP="007F5D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14BB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Fakultas Teknik dan Ilmu Komputer</w:t>
                            </w:r>
                          </w:p>
                          <w:p w14:paraId="2490882A" w14:textId="30CC09FD" w:rsidR="007F5D3A" w:rsidRPr="00B14BB5" w:rsidRDefault="00F30B96" w:rsidP="007F5D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14BB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UNIKOM</w:t>
                            </w:r>
                          </w:p>
                          <w:p w14:paraId="57C4732C" w14:textId="15B06053" w:rsidR="008403BB" w:rsidRPr="00B14BB5" w:rsidRDefault="001A2FBF" w:rsidP="007F5D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 w:rsidRPr="00B14BB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Januari</w:t>
                            </w:r>
                            <w:r w:rsidR="00F30B96" w:rsidRPr="00B14BB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645C0" w:rsidRPr="00B14BB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201</w:t>
                            </w:r>
                            <w:r w:rsidRPr="00B14BB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6B1AC" id="_x0000_t202" coordsize="21600,21600" o:spt="202" path="m0,0l0,21600,21600,21600,21600,0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1.3pt;margin-top:700.3pt;width:523pt;height:64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" filled="f" stroked="f" strokeweight=".5pt">
                <v:textbox style="mso-fit-shape-to-text:t" inset="0,0,0,0">
                  <w:txbxContent>
                    <w:p w14:paraId="5BBF72C2" w14:textId="1BEDFB6E" w:rsidR="007F5D3A" w:rsidRPr="00B14BB5" w:rsidRDefault="00F30B96" w:rsidP="007F5D3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B14BB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Program Studi </w:t>
                      </w:r>
                      <w:r w:rsidR="007645C0" w:rsidRPr="00B14BB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Teknik Informatika</w:t>
                      </w:r>
                    </w:p>
                    <w:p w14:paraId="5AA26F31" w14:textId="77777777" w:rsidR="007F5D3A" w:rsidRPr="00B14BB5" w:rsidRDefault="007645C0" w:rsidP="007F5D3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B14BB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Fakultas Teknik dan Ilmu Komputer</w:t>
                      </w:r>
                    </w:p>
                    <w:p w14:paraId="2490882A" w14:textId="30CC09FD" w:rsidR="007F5D3A" w:rsidRPr="00B14BB5" w:rsidRDefault="00F30B96" w:rsidP="007F5D3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B14BB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UNIKOM</w:t>
                      </w:r>
                    </w:p>
                    <w:p w14:paraId="57C4732C" w14:textId="15B06053" w:rsidR="008403BB" w:rsidRPr="00B14BB5" w:rsidRDefault="001A2FBF" w:rsidP="007F5D3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8"/>
                          <w:szCs w:val="28"/>
                        </w:rPr>
                      </w:pPr>
                      <w:r w:rsidRPr="00B14BB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Januari</w:t>
                      </w:r>
                      <w:r w:rsidR="00F30B96" w:rsidRPr="00B14BB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7645C0" w:rsidRPr="00B14BB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201</w:t>
                      </w:r>
                      <w:r w:rsidRPr="00B14BB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346B0">
        <w:rPr>
          <w:noProof/>
          <w:lang w:val="en-US" w:eastAsia="ja-JP"/>
        </w:rPr>
        <w:drawing>
          <wp:inline distT="0" distB="0" distL="0" distR="0" wp14:anchorId="77CFE43F" wp14:editId="171881DE">
            <wp:extent cx="1854200" cy="1866900"/>
            <wp:effectExtent l="0" t="0" r="0" b="12700"/>
            <wp:docPr id="2" name="Picture 2" descr="logo-unik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niko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5381" w:rsidRPr="00DB5381" w:rsidSect="00DB5381">
      <w:pgSz w:w="11900" w:h="16840" w:code="9"/>
      <w:pgMar w:top="720" w:right="720" w:bottom="720" w:left="72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B1C88A" w14:textId="77777777" w:rsidR="005E1F95" w:rsidRDefault="005E1F95" w:rsidP="00A773BA">
      <w:r>
        <w:separator/>
      </w:r>
    </w:p>
  </w:endnote>
  <w:endnote w:type="continuationSeparator" w:id="0">
    <w:p w14:paraId="7EFF1F49" w14:textId="77777777" w:rsidR="005E1F95" w:rsidRDefault="005E1F95" w:rsidP="00A77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2EEF4B" w14:textId="77777777" w:rsidR="005E1F95" w:rsidRDefault="005E1F95" w:rsidP="00A773BA">
      <w:r>
        <w:separator/>
      </w:r>
    </w:p>
  </w:footnote>
  <w:footnote w:type="continuationSeparator" w:id="0">
    <w:p w14:paraId="4E566D5F" w14:textId="77777777" w:rsidR="005E1F95" w:rsidRDefault="005E1F95" w:rsidP="00A77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96631"/>
    <w:multiLevelType w:val="multilevel"/>
    <w:tmpl w:val="1BC235DC"/>
    <w:lvl w:ilvl="0">
      <w:start w:val="1"/>
      <w:numFmt w:val="decimal"/>
      <w:lvlText w:val="1.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">
    <w:nsid w:val="12E7549A"/>
    <w:multiLevelType w:val="hybridMultilevel"/>
    <w:tmpl w:val="EE385FA0"/>
    <w:lvl w:ilvl="0" w:tplc="7E3C5EC8">
      <w:start w:val="1"/>
      <w:numFmt w:val="decimal"/>
      <w:lvlText w:val="BAB %1."/>
      <w:lvlJc w:val="center"/>
      <w:pPr>
        <w:ind w:left="0" w:firstLine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36004"/>
    <w:multiLevelType w:val="hybridMultilevel"/>
    <w:tmpl w:val="6932FEEC"/>
    <w:lvl w:ilvl="0" w:tplc="4E08EE86">
      <w:start w:val="1"/>
      <w:numFmt w:val="decimal"/>
      <w:lvlText w:val="BAB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452AF"/>
    <w:multiLevelType w:val="hybridMultilevel"/>
    <w:tmpl w:val="7A1C1744"/>
    <w:lvl w:ilvl="0" w:tplc="B3C07EE4">
      <w:start w:val="1"/>
      <w:numFmt w:val="decimal"/>
      <w:pStyle w:val="Heading2-Bab2"/>
      <w:lvlText w:val="2.%1."/>
      <w:lvlJc w:val="center"/>
      <w:pPr>
        <w:ind w:left="567" w:hanging="340"/>
      </w:pPr>
      <w:rPr>
        <w:rFonts w:hint="default"/>
      </w:rPr>
    </w:lvl>
    <w:lvl w:ilvl="1" w:tplc="04090019" w:tentative="1">
      <w:start w:val="1"/>
      <w:numFmt w:val="lowerLetter"/>
      <w:pStyle w:val="Heading2-Bab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8B36CF"/>
    <w:multiLevelType w:val="multilevel"/>
    <w:tmpl w:val="378A0940"/>
    <w:lvl w:ilvl="0">
      <w:start w:val="1"/>
      <w:numFmt w:val="decimal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366634A7"/>
    <w:multiLevelType w:val="multilevel"/>
    <w:tmpl w:val="5CC69E38"/>
    <w:lvl w:ilvl="0">
      <w:start w:val="1"/>
      <w:numFmt w:val="decimal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36EE069B"/>
    <w:multiLevelType w:val="multilevel"/>
    <w:tmpl w:val="7C1492D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3A226F40"/>
    <w:multiLevelType w:val="multilevel"/>
    <w:tmpl w:val="9A58C4CA"/>
    <w:lvl w:ilvl="0">
      <w:start w:val="1"/>
      <w:numFmt w:val="decimal"/>
      <w:lvlText w:val="BAB %1."/>
      <w:lvlJc w:val="center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F91062"/>
    <w:multiLevelType w:val="multilevel"/>
    <w:tmpl w:val="D6946D20"/>
    <w:lvl w:ilvl="0">
      <w:start w:val="1"/>
      <w:numFmt w:val="decimal"/>
      <w:lvlText w:val="BAB %1."/>
      <w:lvlJc w:val="center"/>
      <w:pPr>
        <w:ind w:left="0" w:firstLine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2C4355"/>
    <w:multiLevelType w:val="hybridMultilevel"/>
    <w:tmpl w:val="C2E67382"/>
    <w:lvl w:ilvl="0" w:tplc="5BC408B8">
      <w:start w:val="1"/>
      <w:numFmt w:val="decimal"/>
      <w:lvlText w:val="BAB %1"/>
      <w:lvlJc w:val="center"/>
      <w:pPr>
        <w:ind w:left="567" w:hanging="207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863B1A"/>
    <w:multiLevelType w:val="multilevel"/>
    <w:tmpl w:val="9C5AD228"/>
    <w:lvl w:ilvl="0">
      <w:start w:val="1"/>
      <w:numFmt w:val="decimal"/>
      <w:lvlText w:val="1.%1."/>
      <w:lvlJc w:val="left"/>
      <w:pPr>
        <w:tabs>
          <w:tab w:val="num" w:pos="947"/>
        </w:tabs>
        <w:ind w:left="947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667"/>
        </w:tabs>
        <w:ind w:left="1667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87"/>
        </w:tabs>
        <w:ind w:left="2387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107"/>
        </w:tabs>
        <w:ind w:left="3107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827"/>
        </w:tabs>
        <w:ind w:left="3827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7"/>
        </w:tabs>
        <w:ind w:left="4547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67"/>
        </w:tabs>
        <w:ind w:left="5267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987"/>
        </w:tabs>
        <w:ind w:left="5987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707"/>
        </w:tabs>
        <w:ind w:left="6707" w:hanging="720"/>
      </w:pPr>
      <w:rPr>
        <w:rFonts w:hint="default"/>
      </w:rPr>
    </w:lvl>
  </w:abstractNum>
  <w:abstractNum w:abstractNumId="11">
    <w:nsid w:val="57116D01"/>
    <w:multiLevelType w:val="hybridMultilevel"/>
    <w:tmpl w:val="D24C2810"/>
    <w:lvl w:ilvl="0" w:tplc="DE20024E">
      <w:start w:val="1"/>
      <w:numFmt w:val="decimal"/>
      <w:pStyle w:val="Heading2-Bab3"/>
      <w:lvlText w:val="3.%1."/>
      <w:lvlJc w:val="center"/>
      <w:pPr>
        <w:ind w:left="567" w:hanging="340"/>
      </w:pPr>
      <w:rPr>
        <w:rFonts w:hint="default"/>
      </w:rPr>
    </w:lvl>
    <w:lvl w:ilvl="1" w:tplc="04090019">
      <w:start w:val="1"/>
      <w:numFmt w:val="lowerLetter"/>
      <w:pStyle w:val="Heading2-Bab3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6695F"/>
    <w:multiLevelType w:val="hybridMultilevel"/>
    <w:tmpl w:val="50ECC6F6"/>
    <w:lvl w:ilvl="0" w:tplc="AEE074FE">
      <w:start w:val="1"/>
      <w:numFmt w:val="decimal"/>
      <w:lvlText w:val="1.2.%1."/>
      <w:lvlJc w:val="center"/>
      <w:pPr>
        <w:ind w:left="284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357B0C"/>
    <w:multiLevelType w:val="multilevel"/>
    <w:tmpl w:val="346A16FC"/>
    <w:lvl w:ilvl="0">
      <w:start w:val="1"/>
      <w:numFmt w:val="decimal"/>
      <w:lvlText w:val="BAB %1."/>
      <w:lvlJc w:val="right"/>
      <w:pPr>
        <w:ind w:left="72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BC735C"/>
    <w:multiLevelType w:val="hybridMultilevel"/>
    <w:tmpl w:val="B2E69812"/>
    <w:lvl w:ilvl="0" w:tplc="5856457A">
      <w:start w:val="1"/>
      <w:numFmt w:val="decimal"/>
      <w:lvlText w:val="1.%1."/>
      <w:lvlJc w:val="center"/>
      <w:pPr>
        <w:ind w:left="567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8A1611"/>
    <w:multiLevelType w:val="multilevel"/>
    <w:tmpl w:val="5D504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9"/>
  </w:num>
  <w:num w:numId="2">
    <w:abstractNumId w:val="9"/>
  </w:num>
  <w:num w:numId="3">
    <w:abstractNumId w:val="11"/>
  </w:num>
  <w:num w:numId="4">
    <w:abstractNumId w:val="12"/>
  </w:num>
  <w:num w:numId="5">
    <w:abstractNumId w:val="12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3"/>
  </w:num>
  <w:num w:numId="11">
    <w:abstractNumId w:val="14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"/>
  </w:num>
  <w:num w:numId="16">
    <w:abstractNumId w:val="7"/>
  </w:num>
  <w:num w:numId="17">
    <w:abstractNumId w:val="13"/>
  </w:num>
  <w:num w:numId="18">
    <w:abstractNumId w:val="8"/>
  </w:num>
  <w:num w:numId="19">
    <w:abstractNumId w:val="15"/>
  </w:num>
  <w:num w:numId="20">
    <w:abstractNumId w:val="10"/>
  </w:num>
  <w:num w:numId="21">
    <w:abstractNumId w:val="0"/>
  </w:num>
  <w:num w:numId="22">
    <w:abstractNumId w:val="6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5C0"/>
    <w:rsid w:val="00031964"/>
    <w:rsid w:val="00057255"/>
    <w:rsid w:val="00067EF4"/>
    <w:rsid w:val="001263EB"/>
    <w:rsid w:val="00173C4D"/>
    <w:rsid w:val="001A2FBF"/>
    <w:rsid w:val="001B12B3"/>
    <w:rsid w:val="002167B7"/>
    <w:rsid w:val="00221C08"/>
    <w:rsid w:val="0024476E"/>
    <w:rsid w:val="002907AC"/>
    <w:rsid w:val="002D757E"/>
    <w:rsid w:val="002F3667"/>
    <w:rsid w:val="00344552"/>
    <w:rsid w:val="00384AE8"/>
    <w:rsid w:val="003A25B3"/>
    <w:rsid w:val="0042184D"/>
    <w:rsid w:val="00460253"/>
    <w:rsid w:val="004E0CBB"/>
    <w:rsid w:val="0057457F"/>
    <w:rsid w:val="005E1F95"/>
    <w:rsid w:val="00604825"/>
    <w:rsid w:val="006431FE"/>
    <w:rsid w:val="006557C9"/>
    <w:rsid w:val="006B1AC7"/>
    <w:rsid w:val="006F7639"/>
    <w:rsid w:val="00725A08"/>
    <w:rsid w:val="007645C0"/>
    <w:rsid w:val="00787F73"/>
    <w:rsid w:val="007A18E3"/>
    <w:rsid w:val="007A4961"/>
    <w:rsid w:val="007D58E3"/>
    <w:rsid w:val="007F5D3A"/>
    <w:rsid w:val="00836A1F"/>
    <w:rsid w:val="008403BB"/>
    <w:rsid w:val="008702F5"/>
    <w:rsid w:val="00892460"/>
    <w:rsid w:val="008B0C3F"/>
    <w:rsid w:val="00907041"/>
    <w:rsid w:val="009361E5"/>
    <w:rsid w:val="00950FF1"/>
    <w:rsid w:val="00990621"/>
    <w:rsid w:val="00993B21"/>
    <w:rsid w:val="009D6D35"/>
    <w:rsid w:val="009D701C"/>
    <w:rsid w:val="00A148F7"/>
    <w:rsid w:val="00A16211"/>
    <w:rsid w:val="00A32094"/>
    <w:rsid w:val="00A55BDA"/>
    <w:rsid w:val="00A70AE6"/>
    <w:rsid w:val="00A773BA"/>
    <w:rsid w:val="00B14BB5"/>
    <w:rsid w:val="00B6712C"/>
    <w:rsid w:val="00BC4CFE"/>
    <w:rsid w:val="00BF63CB"/>
    <w:rsid w:val="00C07D1F"/>
    <w:rsid w:val="00CB2809"/>
    <w:rsid w:val="00CD6383"/>
    <w:rsid w:val="00CF583F"/>
    <w:rsid w:val="00D644F7"/>
    <w:rsid w:val="00DB1B03"/>
    <w:rsid w:val="00DB5381"/>
    <w:rsid w:val="00DF0164"/>
    <w:rsid w:val="00E2156B"/>
    <w:rsid w:val="00E346B0"/>
    <w:rsid w:val="00EC1788"/>
    <w:rsid w:val="00ED3344"/>
    <w:rsid w:val="00F30B96"/>
    <w:rsid w:val="00F44040"/>
    <w:rsid w:val="00F55CD7"/>
    <w:rsid w:val="00F62694"/>
    <w:rsid w:val="00F62E1D"/>
    <w:rsid w:val="00FC4AF4"/>
    <w:rsid w:val="00FE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98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D3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7F73"/>
    <w:pPr>
      <w:keepNext/>
      <w:keepLines/>
      <w:numPr>
        <w:numId w:val="12"/>
      </w:numPr>
      <w:spacing w:before="120" w:after="120" w:line="360" w:lineRule="auto"/>
      <w:ind w:left="0" w:firstLine="709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B5381"/>
    <w:pPr>
      <w:keepNext/>
      <w:keepLines/>
      <w:numPr>
        <w:ilvl w:val="1"/>
        <w:numId w:val="12"/>
      </w:numPr>
      <w:spacing w:before="100" w:beforeAutospacing="1" w:line="276" w:lineRule="auto"/>
      <w:outlineLvl w:val="1"/>
    </w:pPr>
    <w:rPr>
      <w:rFonts w:ascii="Times" w:eastAsiaTheme="majorEastAsia" w:hAnsi="Times" w:cstheme="majorBidi"/>
      <w:b/>
      <w:bCs/>
      <w:color w:val="000000" w:themeColor="tex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5381"/>
    <w:pPr>
      <w:keepNext/>
      <w:keepLines/>
      <w:numPr>
        <w:ilvl w:val="2"/>
        <w:numId w:val="12"/>
      </w:numPr>
      <w:spacing w:before="200" w:line="276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381"/>
    <w:pPr>
      <w:keepNext/>
      <w:keepLines/>
      <w:numPr>
        <w:ilvl w:val="3"/>
        <w:numId w:val="1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381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381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381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381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381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F73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5381"/>
    <w:rPr>
      <w:rFonts w:ascii="Times" w:eastAsiaTheme="majorEastAsia" w:hAnsi="Times" w:cstheme="majorBidi"/>
      <w:b/>
      <w:bCs/>
      <w:color w:val="000000" w:themeColor="tex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55CD7"/>
    <w:rPr>
      <w:rFonts w:ascii="Times New Roman" w:eastAsiaTheme="majorEastAsia" w:hAnsi="Times New Roman" w:cstheme="majorBidi"/>
      <w:b/>
      <w:bCs/>
      <w:color w:val="000000" w:themeColor="text1"/>
    </w:rPr>
  </w:style>
  <w:style w:type="paragraph" w:customStyle="1" w:styleId="Style1">
    <w:name w:val="Style1"/>
    <w:basedOn w:val="Heading2"/>
    <w:qFormat/>
    <w:rsid w:val="00F55CD7"/>
    <w:pPr>
      <w:numPr>
        <w:numId w:val="0"/>
      </w:numPr>
    </w:pPr>
  </w:style>
  <w:style w:type="paragraph" w:customStyle="1" w:styleId="Heading2-Bab3">
    <w:name w:val="Heading 2 - Bab 3"/>
    <w:basedOn w:val="Heading2"/>
    <w:qFormat/>
    <w:rsid w:val="00F55CD7"/>
    <w:pPr>
      <w:numPr>
        <w:numId w:val="9"/>
      </w:numPr>
    </w:pPr>
  </w:style>
  <w:style w:type="paragraph" w:customStyle="1" w:styleId="Heading2-Bab2">
    <w:name w:val="Heading 2 - Bab 2"/>
    <w:basedOn w:val="Heading2"/>
    <w:qFormat/>
    <w:rsid w:val="00F55CD7"/>
    <w:pPr>
      <w:numPr>
        <w:numId w:val="10"/>
      </w:numPr>
    </w:pPr>
  </w:style>
  <w:style w:type="paragraph" w:styleId="Footer">
    <w:name w:val="footer"/>
    <w:basedOn w:val="Normal"/>
    <w:link w:val="FooterChar"/>
    <w:uiPriority w:val="99"/>
    <w:unhideWhenUsed/>
    <w:rsid w:val="00A773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3BA"/>
  </w:style>
  <w:style w:type="character" w:styleId="PageNumber">
    <w:name w:val="page number"/>
    <w:basedOn w:val="DefaultParagraphFont"/>
    <w:uiPriority w:val="99"/>
    <w:semiHidden/>
    <w:unhideWhenUsed/>
    <w:rsid w:val="00A773BA"/>
  </w:style>
  <w:style w:type="paragraph" w:styleId="NoSpacing">
    <w:name w:val="No Spacing"/>
    <w:link w:val="NoSpacingChar"/>
    <w:uiPriority w:val="1"/>
    <w:qFormat/>
    <w:rsid w:val="008403BB"/>
    <w:rPr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403BB"/>
    <w:rPr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DB53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5381"/>
  </w:style>
  <w:style w:type="character" w:customStyle="1" w:styleId="Heading4Char">
    <w:name w:val="Heading 4 Char"/>
    <w:basedOn w:val="DefaultParagraphFont"/>
    <w:link w:val="Heading4"/>
    <w:uiPriority w:val="9"/>
    <w:semiHidden/>
    <w:rsid w:val="00DB538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38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38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38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38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3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A18E3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A18E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ochadwi/Library/Group%20Containers/UBF8T346G9.Office/User%20Content.localized/Templates.localized/UNIKO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FAKU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415117-857A-4B46-B3FD-3DB279181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UNIKOM.dotx</Template>
  <TotalTime>42</TotalTime>
  <Pages>1</Pages>
  <Words>45</Words>
  <Characters>262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Tugas Besar Algoritma dan Pemrograman</vt:lpstr>
      <vt:lpstr>Tugas Besar Algoritma dan Pemrograman</vt:lpstr>
      <vt:lpstr>Reservasi Hotel dengan Pengurutan Bubble dan Selection Minimum serta Pencarian B</vt:lpstr>
      <vt:lpstr>        </vt:lpstr>
      <vt:lpstr>        //</vt:lpstr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Besar Algoritma dan Pemrograman</dc:title>
  <dc:subject>Reservasi Hotel dengan
 Pengurutan Bubble dan Selection Minimum 
serta Pencarian Binary dan Sequential</dc:subject>
  <dc:creator>Ofik</dc:creator>
  <cp:keywords/>
  <dc:description/>
  <cp:lastModifiedBy>Ofik</cp:lastModifiedBy>
  <cp:revision>51</cp:revision>
  <dcterms:created xsi:type="dcterms:W3CDTF">2016-10-16T13:07:00Z</dcterms:created>
  <dcterms:modified xsi:type="dcterms:W3CDTF">2017-01-18T01:48:00Z</dcterms:modified>
</cp:coreProperties>
</file>